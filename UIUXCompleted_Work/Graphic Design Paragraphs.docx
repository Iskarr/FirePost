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4A42" w14:textId="77777777" w:rsidR="00334C79" w:rsidRDefault="006C4A9B">
      <w:pPr>
        <w:pStyle w:val="NoSpacing"/>
      </w:pPr>
      <w:r>
        <w:t>Austin Donovan</w:t>
      </w:r>
    </w:p>
    <w:p w14:paraId="38358A63" w14:textId="77777777" w:rsidR="00334C79" w:rsidRDefault="006C4A9B">
      <w:pPr>
        <w:pStyle w:val="NoSpacing"/>
      </w:pPr>
      <w:r>
        <w:t>Bryan Scott</w:t>
      </w:r>
    </w:p>
    <w:p w14:paraId="790ACB95" w14:textId="77777777" w:rsidR="00334C79" w:rsidRDefault="006C4A9B" w:rsidP="006C4A9B">
      <w:pPr>
        <w:pStyle w:val="NoSpacing"/>
      </w:pPr>
      <w:r>
        <w:t>UX and UI Project Management</w:t>
      </w:r>
    </w:p>
    <w:p w14:paraId="2E31083E" w14:textId="77777777" w:rsidR="00334C79" w:rsidRDefault="006C4A9B">
      <w:pPr>
        <w:pStyle w:val="NoSpacing"/>
      </w:pPr>
      <w:r>
        <w:t>5/20/19</w:t>
      </w:r>
    </w:p>
    <w:p w14:paraId="2A1608C4" w14:textId="77777777" w:rsidR="00334C79" w:rsidRDefault="006C4A9B">
      <w:pPr>
        <w:pStyle w:val="Title"/>
      </w:pPr>
      <w:r>
        <w:t>Graphic Design</w:t>
      </w:r>
      <w:r w:rsidR="00454BEA">
        <w:t xml:space="preserve">: </w:t>
      </w:r>
      <w:r>
        <w:t>Paragraphs</w:t>
      </w:r>
    </w:p>
    <w:p w14:paraId="2A5B23AB" w14:textId="77777777" w:rsidR="00334C79" w:rsidRDefault="006C4A9B" w:rsidP="006C4A9B">
      <w:r>
        <w:t>Paragraphs:</w:t>
      </w:r>
    </w:p>
    <w:p w14:paraId="05741025"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Photoshop CC Selections:</w:t>
      </w:r>
    </w:p>
    <w:p w14:paraId="509C17AF"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In this course, you go more in-depth with selections, learning more from the fundamental section of this course, specifically the ways to select pixels within an image and how to manipulate those images.</w:t>
      </w:r>
    </w:p>
    <w:p w14:paraId="0F456FEA"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You also learn about the magic wand tool to select content, you learn about a lot of the photoshop tools such as the healing tool, RGB coloring and mostly section tools including how to use the pen tool as a selection tool. Another great tool to learn how to use is the levels tool to change the contrast in colors to select or color an area.</w:t>
      </w:r>
    </w:p>
    <w:p w14:paraId="75E32797"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w:t>
      </w:r>
    </w:p>
    <w:p w14:paraId="2672C5EA"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Photoshop CC Working with type:</w:t>
      </w:r>
    </w:p>
    <w:p w14:paraId="1C1F77CE"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xml:space="preserve">In this course, </w:t>
      </w:r>
      <w:proofErr w:type="spellStart"/>
      <w:r w:rsidRPr="006C4A9B">
        <w:rPr>
          <w:rFonts w:ascii="Times New Roman" w:eastAsia="Times New Roman" w:hAnsi="Times New Roman" w:cs="Times New Roman"/>
          <w:lang w:eastAsia="en-US"/>
        </w:rPr>
        <w:t>its</w:t>
      </w:r>
      <w:proofErr w:type="spellEnd"/>
      <w:r w:rsidRPr="006C4A9B">
        <w:rPr>
          <w:rFonts w:ascii="Times New Roman" w:eastAsia="Times New Roman" w:hAnsi="Times New Roman" w:cs="Times New Roman"/>
          <w:lang w:eastAsia="en-US"/>
        </w:rPr>
        <w:t xml:space="preserve"> a close look into what you can do with type within photoshop and helps you get an idea of how effective photoshop can be to type and has its own types that Adobe offers. Some of the examples of what you can do are, add or improve text with a layer that will allow bevel and contour, as well as drop shadows.</w:t>
      </w:r>
    </w:p>
    <w:p w14:paraId="7E43CC7C"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You can add something like a type mask and apply that mask to the text within your image, for example, you can use an image and impress it into the text you want to show it. It works best for big font text for a title or just as an image alone.</w:t>
      </w:r>
    </w:p>
    <w:p w14:paraId="0A08A929"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lang w:eastAsia="en-US"/>
        </w:rPr>
        <w:t> </w:t>
      </w:r>
    </w:p>
    <w:p w14:paraId="094E43F8"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Understanding the Pen Tool in Photoshop:</w:t>
      </w:r>
    </w:p>
    <w:p w14:paraId="1A922BCE"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In this guide, they talk about how to use the pen tool which is just for setting points and making vector-based lines or paths within photoshop. This tool can also use the pen tool to make very specific selections within an image as well. You learn more about the Bezier handles that allow you to move and manipulate the lines that you draw.</w:t>
      </w:r>
    </w:p>
    <w:p w14:paraId="74A745D7"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Another great part of the Pen tool that you learn about is the ability to make vector shapes by filling in shape once you draw it using the path tool.</w:t>
      </w:r>
    </w:p>
    <w:p w14:paraId="502F384C"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w:t>
      </w:r>
    </w:p>
    <w:p w14:paraId="3E8FAABA"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Photoshop CC Smart Objects:</w:t>
      </w:r>
    </w:p>
    <w:p w14:paraId="289589B9"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The videos in this course show what and how smart objects work. It starts by explaining the way that you can manipulate images and keep the pixels and data inside the image without changing or stripping it of the pixels.</w:t>
      </w:r>
    </w:p>
    <w:p w14:paraId="0BD1441E"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You can different filters to apply to a smart object like sharpening or noise filtering and then change those and save them in any order within the smart object.</w:t>
      </w:r>
    </w:p>
    <w:p w14:paraId="762EF86E"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w:t>
      </w:r>
    </w:p>
    <w:p w14:paraId="02FD8362"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Play by Play Interface Sketching and Prototyping with Ryan Singer:</w:t>
      </w:r>
    </w:p>
    <w:p w14:paraId="52A5FDF9"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lastRenderedPageBreak/>
        <w:t>In these videos, Ryan Singer goes through what he would do when creating an application from the sketch of what you want the app to do, how to do it and who the application might target.</w:t>
      </w:r>
    </w:p>
    <w:p w14:paraId="450D1C37"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Prototyping of the application can be done with anything. Something like photoshop is a great way to focus on graphic design, while something like just a regular HTML file might focus on CSS / implementation focus. He shows how you can use Vim Text Editor to just focus on typing and ignore the use of switching using a mouse.</w:t>
      </w:r>
    </w:p>
    <w:p w14:paraId="230043E6"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lang w:eastAsia="en-US"/>
        </w:rPr>
        <w:t> </w:t>
      </w:r>
    </w:p>
    <w:p w14:paraId="5C3980D5"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Creating Templates with Illustrator:</w:t>
      </w:r>
    </w:p>
    <w:p w14:paraId="251040A6"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xml:space="preserve">This course explains some of the example setups you would use when creating a business card or a postcard. It goes in depth mostly with the understanding that guidelines are your best friend and allow you to get the best design out of your card as well as making sure to add additional spacing between the card and the finished product. When cutting </w:t>
      </w:r>
      <w:proofErr w:type="gramStart"/>
      <w:r w:rsidRPr="006C4A9B">
        <w:rPr>
          <w:rFonts w:ascii="Times New Roman" w:eastAsia="Times New Roman" w:hAnsi="Times New Roman" w:cs="Times New Roman"/>
          <w:lang w:eastAsia="en-US"/>
        </w:rPr>
        <w:t>cards</w:t>
      </w:r>
      <w:proofErr w:type="gramEnd"/>
      <w:r w:rsidRPr="006C4A9B">
        <w:rPr>
          <w:rFonts w:ascii="Times New Roman" w:eastAsia="Times New Roman" w:hAnsi="Times New Roman" w:cs="Times New Roman"/>
          <w:lang w:eastAsia="en-US"/>
        </w:rPr>
        <w:t xml:space="preserve"> it can sometimes slice off parts of the card, so extra space is great for compensating for that.</w:t>
      </w:r>
    </w:p>
    <w:p w14:paraId="7B8CEEE7"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w:t>
      </w:r>
    </w:p>
    <w:p w14:paraId="68B60283"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Keys to amazing Graphic Design Layouts:</w:t>
      </w:r>
    </w:p>
    <w:p w14:paraId="298B3954"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 xml:space="preserve">One of the first notes that really stood out to me was the fact that we always look left to </w:t>
      </w:r>
      <w:proofErr w:type="gramStart"/>
      <w:r w:rsidRPr="006C4A9B">
        <w:rPr>
          <w:rFonts w:ascii="Times New Roman" w:eastAsia="Times New Roman" w:hAnsi="Times New Roman" w:cs="Times New Roman"/>
          <w:lang w:eastAsia="en-US"/>
        </w:rPr>
        <w:t>right, and</w:t>
      </w:r>
      <w:proofErr w:type="gramEnd"/>
      <w:r w:rsidRPr="006C4A9B">
        <w:rPr>
          <w:rFonts w:ascii="Times New Roman" w:eastAsia="Times New Roman" w:hAnsi="Times New Roman" w:cs="Times New Roman"/>
          <w:lang w:eastAsia="en-US"/>
        </w:rPr>
        <w:t xml:space="preserve"> building on that fact can make your designs much better.</w:t>
      </w:r>
    </w:p>
    <w:p w14:paraId="5D2307E8"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This course also goes over multiple different principles that influence your art. Proximity, Rhythm, Emphasis, Balance, and Unity are some of the principles in this course and one that stood out to me the most was emphasis and how you can use not only shape and sizes but colors and forms to help show an emphasis to an image or an object within an image.</w:t>
      </w:r>
    </w:p>
    <w:p w14:paraId="23F3388F"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lang w:eastAsia="en-US"/>
        </w:rPr>
        <w:t> </w:t>
      </w:r>
    </w:p>
    <w:p w14:paraId="44CD814B"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Creation and Integration of a Display Font in Illustrator:</w:t>
      </w:r>
    </w:p>
    <w:p w14:paraId="1AE5EEB1"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Firstly, designing swords is a cool and simple concept that helps give you the idea of how to use the pen tool to get perfect shapes. Inside this guide, he explains how you can use shapes and even patterns to make new shapes by duplicating and manipulating the shapes to fit a design you are after.</w:t>
      </w:r>
    </w:p>
    <w:p w14:paraId="0202CAFB"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This gives ideas to new forms of typography, logos, signage and much more, as well as just taking simple ideas and expanding on their symmetry.</w:t>
      </w:r>
    </w:p>
    <w:p w14:paraId="4031A805"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lang w:eastAsia="en-US"/>
        </w:rPr>
        <w:t> </w:t>
      </w:r>
    </w:p>
    <w:p w14:paraId="4C07A16F"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Creating and Stylizing Statistical Information in Illustrator:</w:t>
      </w:r>
    </w:p>
    <w:p w14:paraId="5BC8F318"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The first half of the course, there is a huge amount of options for making simple pie graphs and charts that help format data to your needs. Then you can change the color, size and the way the information is displayed.</w:t>
      </w:r>
    </w:p>
    <w:p w14:paraId="4722BC68"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The latter half is really interesting in the way that you can take graphics and symbols to show data.</w:t>
      </w:r>
    </w:p>
    <w:p w14:paraId="1AA2AFB6"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In his example, he used robot illustrations that showed up in the graph, which means you can use any image really to represent that data.</w:t>
      </w:r>
    </w:p>
    <w:p w14:paraId="6E3B88FE"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lang w:eastAsia="en-US"/>
        </w:rPr>
        <w:t> </w:t>
      </w:r>
    </w:p>
    <w:p w14:paraId="7D037B18"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t>Creating a Secure Form with Acrobat DC:</w:t>
      </w:r>
    </w:p>
    <w:p w14:paraId="09964D9F"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This course is excellent in receiving and securely sending PDF documents that allow you to include personal information or data that is sensitive, it goes over how to take a file created in Illustrator or other Adobe application and turn it into a functioning PDF with field forms and the ability to enter and sign the document, as well as send the document back to the sender.</w:t>
      </w:r>
    </w:p>
    <w:p w14:paraId="662C70A6" w14:textId="77777777" w:rsidR="006C4A9B" w:rsidRDefault="006C4A9B" w:rsidP="006C4A9B">
      <w:pPr>
        <w:suppressAutoHyphens w:val="0"/>
        <w:spacing w:line="240" w:lineRule="auto"/>
        <w:ind w:firstLine="0"/>
        <w:rPr>
          <w:rFonts w:ascii="Times New Roman" w:eastAsia="Times New Roman" w:hAnsi="Times New Roman" w:cs="Times New Roman"/>
          <w:lang w:eastAsia="en-US"/>
        </w:rPr>
      </w:pPr>
    </w:p>
    <w:p w14:paraId="51EA90BB"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p>
    <w:p w14:paraId="2EBF3C83" w14:textId="77777777" w:rsidR="006C4A9B" w:rsidRPr="006C4A9B" w:rsidRDefault="006C4A9B" w:rsidP="006C4A9B">
      <w:pPr>
        <w:suppressAutoHyphens w:val="0"/>
        <w:spacing w:line="240" w:lineRule="auto"/>
        <w:ind w:firstLine="0"/>
        <w:rPr>
          <w:rFonts w:ascii="Times New Roman" w:eastAsia="Times New Roman" w:hAnsi="Times New Roman" w:cs="Times New Roman"/>
          <w:b/>
          <w:bCs/>
          <w:lang w:eastAsia="en-US"/>
        </w:rPr>
      </w:pPr>
      <w:r w:rsidRPr="006C4A9B">
        <w:rPr>
          <w:rFonts w:ascii="Times New Roman" w:eastAsia="Times New Roman" w:hAnsi="Times New Roman" w:cs="Times New Roman"/>
          <w:b/>
          <w:bCs/>
          <w:lang w:eastAsia="en-US"/>
        </w:rPr>
        <w:lastRenderedPageBreak/>
        <w:t>Understanding the Relationship Between Logo, Identity, and Brand:</w:t>
      </w:r>
    </w:p>
    <w:p w14:paraId="79813A9D"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The lesson in this section of videos helps solidify the understanding of the way that we see and use logos, brands, and identities.</w:t>
      </w:r>
    </w:p>
    <w:p w14:paraId="6DB28EBF"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One of the biggest focuses was why it is important to know your client in helping them develop their brand and what they are really looking for in the request, for example in the videos it talks about how you should focus on key points like peace, serenity, and relaxation in the spa Mantra logo.</w:t>
      </w:r>
    </w:p>
    <w:p w14:paraId="761B1D02" w14:textId="77777777" w:rsidR="006C4A9B" w:rsidRPr="006C4A9B" w:rsidRDefault="006C4A9B" w:rsidP="006C4A9B">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The next point that was made was the style of what you are trying to bring with your brand.</w:t>
      </w:r>
    </w:p>
    <w:p w14:paraId="4C364F3D" w14:textId="37425289" w:rsidR="006C4A9B" w:rsidRDefault="006C4A9B" w:rsidP="00AC59D9">
      <w:pPr>
        <w:suppressAutoHyphens w:val="0"/>
        <w:spacing w:line="240" w:lineRule="auto"/>
        <w:ind w:firstLine="0"/>
        <w:rPr>
          <w:rFonts w:ascii="Times New Roman" w:eastAsia="Times New Roman" w:hAnsi="Times New Roman" w:cs="Times New Roman"/>
          <w:lang w:eastAsia="en-US"/>
        </w:rPr>
      </w:pPr>
      <w:r w:rsidRPr="006C4A9B">
        <w:rPr>
          <w:rFonts w:ascii="Times New Roman" w:eastAsia="Times New Roman" w:hAnsi="Times New Roman" w:cs="Times New Roman"/>
          <w:lang w:eastAsia="en-US"/>
        </w:rPr>
        <w:t>Adobe guidelines were explained a little bit inside this video tutorial and it just showed how there is a lot that you can write and put into rules about what you expect in your brand and your company, expectations, and procedures that people will follow when using or showing the Adobe product off.</w:t>
      </w:r>
    </w:p>
    <w:p w14:paraId="06651D27" w14:textId="701C0A4D" w:rsidR="00AC59D9" w:rsidRPr="00AC59D9" w:rsidRDefault="00AC59D9" w:rsidP="00AC59D9">
      <w:pPr>
        <w:suppressAutoHyphens w:val="0"/>
        <w:spacing w:line="240" w:lineRule="auto"/>
        <w:ind w:firstLine="0"/>
        <w:rPr>
          <w:rFonts w:ascii="Times New Roman" w:eastAsia="Times New Roman" w:hAnsi="Times New Roman" w:cs="Times New Roman"/>
          <w:b/>
          <w:bCs/>
          <w:lang w:eastAsia="en-US"/>
        </w:rPr>
      </w:pPr>
    </w:p>
    <w:p w14:paraId="7EC42175" w14:textId="32A3D9CF" w:rsidR="00AC59D9" w:rsidRPr="00AC59D9" w:rsidRDefault="00AC59D9" w:rsidP="00AC59D9">
      <w:pPr>
        <w:suppressAutoHyphens w:val="0"/>
        <w:spacing w:line="240" w:lineRule="auto"/>
        <w:ind w:firstLine="0"/>
        <w:rPr>
          <w:rFonts w:ascii="Times New Roman" w:eastAsia="Times New Roman" w:hAnsi="Times New Roman" w:cs="Times New Roman"/>
          <w:b/>
          <w:bCs/>
          <w:lang w:eastAsia="en-US"/>
        </w:rPr>
      </w:pPr>
      <w:r w:rsidRPr="00AC59D9">
        <w:rPr>
          <w:rFonts w:ascii="Times New Roman" w:eastAsia="Times New Roman" w:hAnsi="Times New Roman" w:cs="Times New Roman"/>
          <w:b/>
          <w:bCs/>
          <w:lang w:eastAsia="en-US"/>
        </w:rPr>
        <w:t>Elements of Graphic Design:</w:t>
      </w:r>
    </w:p>
    <w:p w14:paraId="4B05A550" w14:textId="32465646" w:rsidR="00AC59D9" w:rsidRDefault="00AC59D9" w:rsidP="00AC59D9">
      <w:pPr>
        <w:suppressAutoHyphens w:val="0"/>
        <w:spacing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In this course, they start with the understanding of how shapes can be a good start for what you might be looking for in designing a logo or image. The next part is how you can use the pathfinder tool to help develop your shapes into patterns or morph your ideas to help show new ideas that could help complete your image or logo process.</w:t>
      </w:r>
    </w:p>
    <w:p w14:paraId="4F688263" w14:textId="14C313F9" w:rsidR="00AC59D9" w:rsidRDefault="00AC59D9" w:rsidP="00AC59D9">
      <w:pPr>
        <w:suppressAutoHyphens w:val="0"/>
        <w:spacing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The last part that really stands out within this process is the way that you can shapes in illustrator to make simple and even unique items such as headphones, the videos really help with just breaking open your thought process in what you can do with just simple shapes.</w:t>
      </w:r>
    </w:p>
    <w:p w14:paraId="1AE2059C" w14:textId="6BFDF674" w:rsidR="00C67D69" w:rsidRDefault="00C67D69" w:rsidP="00AC59D9">
      <w:pPr>
        <w:suppressAutoHyphens w:val="0"/>
        <w:spacing w:line="240" w:lineRule="auto"/>
        <w:ind w:firstLine="0"/>
        <w:rPr>
          <w:rFonts w:ascii="Times New Roman" w:eastAsia="Times New Roman" w:hAnsi="Times New Roman" w:cs="Times New Roman"/>
          <w:lang w:eastAsia="en-US"/>
        </w:rPr>
      </w:pPr>
    </w:p>
    <w:p w14:paraId="6A93C0F9" w14:textId="4AEAD649" w:rsidR="00C67D69" w:rsidRDefault="00C67D69" w:rsidP="00AC59D9">
      <w:pPr>
        <w:suppressAutoHyphens w:val="0"/>
        <w:spacing w:line="240" w:lineRule="auto"/>
        <w:ind w:firstLine="0"/>
        <w:rPr>
          <w:rFonts w:ascii="Times New Roman" w:eastAsia="Times New Roman" w:hAnsi="Times New Roman" w:cs="Times New Roman"/>
          <w:b/>
          <w:bCs/>
          <w:lang w:eastAsia="en-US"/>
        </w:rPr>
      </w:pPr>
      <w:r w:rsidRPr="00C67D69">
        <w:rPr>
          <w:rFonts w:ascii="Times New Roman" w:eastAsia="Times New Roman" w:hAnsi="Times New Roman" w:cs="Times New Roman"/>
          <w:b/>
          <w:bCs/>
          <w:lang w:eastAsia="en-US"/>
        </w:rPr>
        <w:t>Product Owner Fundamentals – Plotting the Product Owner’s Career Path:</w:t>
      </w:r>
    </w:p>
    <w:p w14:paraId="2E2B9566" w14:textId="26F33D19" w:rsidR="00DF703E" w:rsidRDefault="00DF703E" w:rsidP="00AC59D9">
      <w:pPr>
        <w:suppressAutoHyphens w:val="0"/>
        <w:spacing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This course helps in the way that you can understand what being a product owner </w:t>
      </w:r>
      <w:r w:rsidR="0030158F">
        <w:rPr>
          <w:rFonts w:ascii="Times New Roman" w:eastAsia="Times New Roman" w:hAnsi="Times New Roman" w:cs="Times New Roman"/>
          <w:lang w:eastAsia="en-US"/>
        </w:rPr>
        <w:t>entails</w:t>
      </w:r>
      <w:r>
        <w:rPr>
          <w:rFonts w:ascii="Times New Roman" w:eastAsia="Times New Roman" w:hAnsi="Times New Roman" w:cs="Times New Roman"/>
          <w:lang w:eastAsia="en-US"/>
        </w:rPr>
        <w:t xml:space="preserve"> and how to use your ability as a product owner and implement good rules and strike the right kind of balance in what will work for your scrum team.</w:t>
      </w:r>
    </w:p>
    <w:p w14:paraId="54B4FCF2" w14:textId="6D00EBF6" w:rsidR="00DF703E" w:rsidRPr="00DF703E" w:rsidRDefault="00DF703E" w:rsidP="00AC59D9">
      <w:pPr>
        <w:suppressAutoHyphens w:val="0"/>
        <w:spacing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other part of being a product owner is that you need to </w:t>
      </w:r>
      <w:r w:rsidR="0030158F">
        <w:rPr>
          <w:rFonts w:ascii="Times New Roman" w:eastAsia="Times New Roman" w:hAnsi="Times New Roman" w:cs="Times New Roman"/>
          <w:lang w:eastAsia="en-US"/>
        </w:rPr>
        <w:t>set a time that you will sit and are available to help your development team as well as speak with their scrum master.</w:t>
      </w:r>
      <w:bookmarkStart w:id="0" w:name="_GoBack"/>
      <w:bookmarkEnd w:id="0"/>
    </w:p>
    <w:sectPr w:rsidR="00DF703E" w:rsidRPr="00DF703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1C904" w14:textId="77777777" w:rsidR="00EF1691" w:rsidRDefault="00EF1691">
      <w:pPr>
        <w:spacing w:line="240" w:lineRule="auto"/>
      </w:pPr>
      <w:r>
        <w:separator/>
      </w:r>
    </w:p>
  </w:endnote>
  <w:endnote w:type="continuationSeparator" w:id="0">
    <w:p w14:paraId="45DCB575" w14:textId="77777777" w:rsidR="00EF1691" w:rsidRDefault="00EF1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6EA8B" w14:textId="77777777" w:rsidR="00EF1691" w:rsidRDefault="00EF1691">
      <w:pPr>
        <w:spacing w:line="240" w:lineRule="auto"/>
      </w:pPr>
      <w:r>
        <w:separator/>
      </w:r>
    </w:p>
  </w:footnote>
  <w:footnote w:type="continuationSeparator" w:id="0">
    <w:p w14:paraId="796CFB16" w14:textId="77777777" w:rsidR="00EF1691" w:rsidRDefault="00EF1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E88BE" w14:textId="77777777" w:rsidR="00334C79" w:rsidRDefault="00EF1691">
    <w:pPr>
      <w:pStyle w:val="Header"/>
    </w:pPr>
    <w:sdt>
      <w:sdtPr>
        <w:id w:val="1568531701"/>
        <w:placeholder>
          <w:docPart w:val="A06D37B6C568CB478F1848C10281157C"/>
        </w:placeholder>
        <w:dataBinding w:prefixMappings="xmlns:ns0='http://schemas.microsoft.com/office/2006/coverPageProps' " w:xpath="/ns0:CoverPageProperties[1]/ns0:Abstract[1]" w:storeItemID="{55AF091B-3C7A-41E3-B477-F2FDAA23CFDA}"/>
        <w15:appearance w15:val="hidden"/>
        <w:text/>
      </w:sdtPr>
      <w:sdtEndPr/>
      <w:sdtContent>
        <w:r w:rsidR="006C4A9B">
          <w:t>Donovan</w:t>
        </w:r>
      </w:sdtContent>
    </w:sdt>
    <w:r w:rsidR="00454BEA">
      <w:t xml:space="preserve"> </w:t>
    </w:r>
    <w:r w:rsidR="00454BEA">
      <w:fldChar w:fldCharType="begin"/>
    </w:r>
    <w:r w:rsidR="00454BEA">
      <w:instrText xml:space="preserve"> PAGE   \* MERGEFORMAT </w:instrText>
    </w:r>
    <w:r w:rsidR="00454BEA">
      <w:fldChar w:fldCharType="separate"/>
    </w:r>
    <w:r w:rsidR="00454BEA">
      <w:rPr>
        <w:noProof/>
      </w:rPr>
      <w:t>2</w:t>
    </w:r>
    <w:r w:rsidR="00454BE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7B7D1" w14:textId="77777777" w:rsidR="00334C79" w:rsidRDefault="00EF1691">
    <w:pPr>
      <w:pStyle w:val="Header"/>
    </w:pPr>
    <w:sdt>
      <w:sdtPr>
        <w:id w:val="-348181431"/>
        <w:placeholder>
          <w:docPart w:val="7B8CD2159ECA4142AD27EFD24EA5060E"/>
        </w:placeholder>
        <w:dataBinding w:prefixMappings="xmlns:ns0='http://schemas.microsoft.com/office/2006/coverPageProps' " w:xpath="/ns0:CoverPageProperties[1]/ns0:Abstract[1]" w:storeItemID="{55AF091B-3C7A-41E3-B477-F2FDAA23CFDA}"/>
        <w15:appearance w15:val="hidden"/>
        <w:text/>
      </w:sdtPr>
      <w:sdtEndPr/>
      <w:sdtContent>
        <w:r w:rsidR="006C4A9B">
          <w:t>Donovan</w:t>
        </w:r>
      </w:sdtContent>
    </w:sdt>
    <w:r w:rsidR="00454BEA">
      <w:t xml:space="preserve"> </w:t>
    </w:r>
    <w:r w:rsidR="00454BEA">
      <w:fldChar w:fldCharType="begin"/>
    </w:r>
    <w:r w:rsidR="00454BEA">
      <w:instrText xml:space="preserve"> PAGE   \* MERGEFORMAT </w:instrText>
    </w:r>
    <w:r w:rsidR="00454BEA">
      <w:fldChar w:fldCharType="separate"/>
    </w:r>
    <w:r w:rsidR="00454BEA">
      <w:rPr>
        <w:noProof/>
      </w:rPr>
      <w:t>1</w:t>
    </w:r>
    <w:r w:rsidR="00454BE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727B11"/>
    <w:multiLevelType w:val="hybridMultilevel"/>
    <w:tmpl w:val="2FD8F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9B"/>
    <w:rsid w:val="0030158F"/>
    <w:rsid w:val="00334C79"/>
    <w:rsid w:val="003C0133"/>
    <w:rsid w:val="00454BEA"/>
    <w:rsid w:val="006C4A9B"/>
    <w:rsid w:val="00AC59D9"/>
    <w:rsid w:val="00C67D69"/>
    <w:rsid w:val="00DF703E"/>
    <w:rsid w:val="00EF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364B1"/>
  <w15:chartTrackingRefBased/>
  <w15:docId w15:val="{375AE61A-381D-9441-9875-B455FBCA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70293845">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20571094">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donovan/Library/Containers/com.microsoft.Word/Data/Library/Application%20Support/Microsoft/Office/16.0/DTS/Search/%7b71FF03F6-9B15-C142-A4A9-AA1F9E79DD04%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6D37B6C568CB478F1848C10281157C"/>
        <w:category>
          <w:name w:val="General"/>
          <w:gallery w:val="placeholder"/>
        </w:category>
        <w:types>
          <w:type w:val="bbPlcHdr"/>
        </w:types>
        <w:behaviors>
          <w:behavior w:val="content"/>
        </w:behaviors>
        <w:guid w:val="{B0B25C78-2924-3B47-8F4F-C601CA34D467}"/>
      </w:docPartPr>
      <w:docPartBody>
        <w:p w:rsidR="00A57441" w:rsidRDefault="00D80CDF">
          <w:pPr>
            <w:pStyle w:val="A06D37B6C568CB478F1848C10281157C"/>
          </w:pPr>
          <w:r>
            <w:t>Row Heading</w:t>
          </w:r>
        </w:p>
      </w:docPartBody>
    </w:docPart>
    <w:docPart>
      <w:docPartPr>
        <w:name w:val="7B8CD2159ECA4142AD27EFD24EA5060E"/>
        <w:category>
          <w:name w:val="General"/>
          <w:gallery w:val="placeholder"/>
        </w:category>
        <w:types>
          <w:type w:val="bbPlcHdr"/>
        </w:types>
        <w:behaviors>
          <w:behavior w:val="content"/>
        </w:behaviors>
        <w:guid w:val="{59F446AC-1808-2B41-9EDF-C1A2E676F362}"/>
      </w:docPartPr>
      <w:docPartBody>
        <w:p w:rsidR="00A57441" w:rsidRDefault="00D80CDF">
          <w:pPr>
            <w:pStyle w:val="7B8CD2159ECA4142AD27EFD24EA5060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DF"/>
    <w:rsid w:val="00295165"/>
    <w:rsid w:val="00323D2D"/>
    <w:rsid w:val="00A57441"/>
    <w:rsid w:val="00D8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E4AE8F0BEE24983CA36D5B02937F0">
    <w:name w:val="8F9E4AE8F0BEE24983CA36D5B02937F0"/>
  </w:style>
  <w:style w:type="paragraph" w:customStyle="1" w:styleId="1B4B037BBBFE4F4FA906AE5A64D0265B">
    <w:name w:val="1B4B037BBBFE4F4FA906AE5A64D0265B"/>
  </w:style>
  <w:style w:type="paragraph" w:customStyle="1" w:styleId="F19AF9B794438146A1C5B23896E1D4B3">
    <w:name w:val="F19AF9B794438146A1C5B23896E1D4B3"/>
  </w:style>
  <w:style w:type="paragraph" w:customStyle="1" w:styleId="B7192328FA5FE64AA0D4FD1B791830ED">
    <w:name w:val="B7192328FA5FE64AA0D4FD1B791830ED"/>
  </w:style>
  <w:style w:type="paragraph" w:customStyle="1" w:styleId="492CBA8BCD023941B8998BB9B9B7302B">
    <w:name w:val="492CBA8BCD023941B8998BB9B9B7302B"/>
  </w:style>
  <w:style w:type="paragraph" w:customStyle="1" w:styleId="0470B8B891E51A4E8E73091498D56A51">
    <w:name w:val="0470B8B891E51A4E8E73091498D56A51"/>
  </w:style>
  <w:style w:type="character" w:styleId="Emphasis">
    <w:name w:val="Emphasis"/>
    <w:basedOn w:val="DefaultParagraphFont"/>
    <w:uiPriority w:val="2"/>
    <w:qFormat/>
    <w:rPr>
      <w:i/>
      <w:iCs/>
    </w:rPr>
  </w:style>
  <w:style w:type="paragraph" w:customStyle="1" w:styleId="424C79591809CD4F87B8D4385D267A17">
    <w:name w:val="424C79591809CD4F87B8D4385D267A17"/>
  </w:style>
  <w:style w:type="paragraph" w:customStyle="1" w:styleId="3C0C8F81FC040F4F87471B316F7B8132">
    <w:name w:val="3C0C8F81FC040F4F87471B316F7B8132"/>
  </w:style>
  <w:style w:type="paragraph" w:customStyle="1" w:styleId="27BD4427AACBBC4B9ECB1DA440FAE9B4">
    <w:name w:val="27BD4427AACBBC4B9ECB1DA440FAE9B4"/>
  </w:style>
  <w:style w:type="paragraph" w:customStyle="1" w:styleId="A3DE14A4A04E864984E455E9715CF199">
    <w:name w:val="A3DE14A4A04E864984E455E9715CF199"/>
  </w:style>
  <w:style w:type="paragraph" w:customStyle="1" w:styleId="FE9BA4719A936741A5286A96D7B1BE01">
    <w:name w:val="FE9BA4719A936741A5286A96D7B1BE01"/>
  </w:style>
  <w:style w:type="paragraph" w:customStyle="1" w:styleId="F87B69BC51378C42B6B9213C4C95EC7A">
    <w:name w:val="F87B69BC51378C42B6B9213C4C95EC7A"/>
  </w:style>
  <w:style w:type="paragraph" w:customStyle="1" w:styleId="A06D37B6C568CB478F1848C10281157C">
    <w:name w:val="A06D37B6C568CB478F1848C10281157C"/>
  </w:style>
  <w:style w:type="paragraph" w:customStyle="1" w:styleId="7B8CD2159ECA4142AD27EFD24EA5060E">
    <w:name w:val="7B8CD2159ECA4142AD27EFD24EA5060E"/>
  </w:style>
  <w:style w:type="paragraph" w:customStyle="1" w:styleId="77BA42B15F89914A9E05A80E1583CFC7">
    <w:name w:val="77BA42B15F89914A9E05A80E1583CFC7"/>
  </w:style>
  <w:style w:type="paragraph" w:customStyle="1" w:styleId="388C971B3C64E04488F5B447CF629F6E">
    <w:name w:val="388C971B3C64E04488F5B447CF629F6E"/>
  </w:style>
  <w:style w:type="paragraph" w:customStyle="1" w:styleId="CC15B88FB726ED4B9105D6965212AE29">
    <w:name w:val="CC15B88FB726ED4B9105D6965212AE29"/>
  </w:style>
  <w:style w:type="paragraph" w:customStyle="1" w:styleId="B624182A4DC59447A69BD0A544F70CC9">
    <w:name w:val="B624182A4DC59447A69BD0A544F70CC9"/>
  </w:style>
  <w:style w:type="paragraph" w:customStyle="1" w:styleId="6CD76B6AA3FA4044BFF1E8BF4E0D4AF7">
    <w:name w:val="6CD76B6AA3FA4044BFF1E8BF4E0D4AF7"/>
  </w:style>
  <w:style w:type="paragraph" w:customStyle="1" w:styleId="CFC15C2CCBA71A4292D5F1294EA2E491">
    <w:name w:val="CFC15C2CCBA71A4292D5F1294EA2E491"/>
  </w:style>
  <w:style w:type="paragraph" w:customStyle="1" w:styleId="22A1DA40243E0043910C6265001E7A03">
    <w:name w:val="22A1DA40243E0043910C6265001E7A03"/>
  </w:style>
  <w:style w:type="paragraph" w:styleId="Bibliography">
    <w:name w:val="Bibliography"/>
    <w:basedOn w:val="Normal"/>
    <w:next w:val="Normal"/>
    <w:uiPriority w:val="37"/>
    <w:semiHidden/>
    <w:unhideWhenUsed/>
  </w:style>
  <w:style w:type="paragraph" w:customStyle="1" w:styleId="FCBF8142B95470419ADC249FDFF92B23">
    <w:name w:val="FCBF8142B95470419ADC249FDFF92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Donovan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736ED-C26D-3443-98D1-97D4B591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18</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Donovan</dc:creator>
  <cp:keywords/>
  <dc:description/>
  <cp:lastModifiedBy>Austin Donovan</cp:lastModifiedBy>
  <cp:revision>4</cp:revision>
  <dcterms:created xsi:type="dcterms:W3CDTF">2019-05-21T06:41:00Z</dcterms:created>
  <dcterms:modified xsi:type="dcterms:W3CDTF">2019-05-23T05:34:00Z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